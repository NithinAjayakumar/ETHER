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EA65D7">
      <w:pPr>
        <w:pStyle w:val="Heading1"/>
      </w:pPr>
      <w:r>
        <w:t>Initial Requirements</w:t>
      </w:r>
    </w:p>
    <w:p w:rsidR="000A0F9B" w:rsidRDefault="00EA65D7" w:rsidP="00EA65D7">
      <w:r>
        <w:t>Create an application which gives an overview about the movies and series available with us.</w:t>
      </w:r>
    </w:p>
    <w:p w:rsidR="00EA65D7" w:rsidRDefault="00EA65D7" w:rsidP="00EA65D7">
      <w:r>
        <w:t>The application should give the following details of the movie</w:t>
      </w:r>
    </w:p>
    <w:p w:rsidR="00EA65D7" w:rsidRDefault="00EA65D7" w:rsidP="00EA65D7">
      <w:pPr>
        <w:pStyle w:val="ListParagraph"/>
        <w:numPr>
          <w:ilvl w:val="0"/>
          <w:numId w:val="27"/>
        </w:numPr>
      </w:pPr>
      <w:r>
        <w:t>Name of the movie</w:t>
      </w:r>
    </w:p>
    <w:p w:rsidR="00EA65D7" w:rsidRDefault="00EA65D7" w:rsidP="00EA65D7">
      <w:pPr>
        <w:pStyle w:val="ListParagraph"/>
        <w:numPr>
          <w:ilvl w:val="0"/>
          <w:numId w:val="27"/>
        </w:numPr>
      </w:pPr>
      <w:r>
        <w:t>Language</w:t>
      </w:r>
    </w:p>
    <w:p w:rsidR="00EA65D7" w:rsidRDefault="00EA65D7" w:rsidP="00EA65D7">
      <w:pPr>
        <w:pStyle w:val="ListParagraph"/>
        <w:numPr>
          <w:ilvl w:val="0"/>
          <w:numId w:val="27"/>
        </w:numPr>
      </w:pPr>
      <w:r>
        <w:t>Actors</w:t>
      </w:r>
    </w:p>
    <w:p w:rsidR="00EA65D7" w:rsidRDefault="00EA65D7" w:rsidP="00EA65D7">
      <w:pPr>
        <w:pStyle w:val="ListParagraph"/>
        <w:numPr>
          <w:ilvl w:val="0"/>
          <w:numId w:val="27"/>
        </w:numPr>
      </w:pPr>
      <w:r>
        <w:t>Genre</w:t>
      </w:r>
    </w:p>
    <w:p w:rsidR="00EA65D7" w:rsidRDefault="00EA65D7" w:rsidP="00EA65D7">
      <w:pPr>
        <w:pStyle w:val="ListParagraph"/>
        <w:numPr>
          <w:ilvl w:val="0"/>
          <w:numId w:val="27"/>
        </w:numPr>
      </w:pPr>
      <w:r>
        <w:t>Average Rating from the main viewers</w:t>
      </w:r>
    </w:p>
    <w:p w:rsidR="00EA65D7" w:rsidRDefault="00EA65D7" w:rsidP="00EA65D7">
      <w:pPr>
        <w:pStyle w:val="ListParagraph"/>
        <w:numPr>
          <w:ilvl w:val="0"/>
          <w:numId w:val="27"/>
        </w:numPr>
      </w:pPr>
      <w:r>
        <w:t>Hash tag</w:t>
      </w:r>
      <w:bookmarkStart w:id="0" w:name="_GoBack"/>
      <w:bookmarkEnd w:id="0"/>
    </w:p>
    <w:p w:rsidR="00EA65D7" w:rsidRDefault="00EA65D7" w:rsidP="00EA65D7">
      <w:pPr>
        <w:pStyle w:val="Heading1"/>
      </w:pPr>
      <w:r>
        <w:t>Technical</w:t>
      </w:r>
    </w:p>
    <w:p w:rsidR="00EA65D7" w:rsidRDefault="00EA65D7" w:rsidP="00EA65D7">
      <w:r>
        <w:t>The initial idea is to create a WPF application which reads this information from a SQLite DB.</w:t>
      </w:r>
    </w:p>
    <w:p w:rsidR="00EA65D7" w:rsidRDefault="00EA65D7" w:rsidP="00EA65D7">
      <w:r>
        <w:t>Further plan is to develop a web client and a mobile client in android for the same.</w:t>
      </w:r>
    </w:p>
    <w:p w:rsidR="00EA65D7" w:rsidRPr="00EA65D7" w:rsidRDefault="00EA65D7" w:rsidP="00EA65D7">
      <w:r>
        <w:t xml:space="preserve">There will be an application to refresh the SQLite DB so that new movie downloads will be updated. </w:t>
      </w:r>
    </w:p>
    <w:p w:rsidR="00EA65D7" w:rsidRDefault="00EA65D7" w:rsidP="00EA65D7"/>
    <w:sectPr w:rsidR="00EA65D7" w:rsidSect="000A0F9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57" w:rsidRDefault="00B06A57">
      <w:pPr>
        <w:spacing w:after="0" w:line="240" w:lineRule="auto"/>
      </w:pPr>
      <w:r>
        <w:separator/>
      </w:r>
    </w:p>
  </w:endnote>
  <w:endnote w:type="continuationSeparator" w:id="0">
    <w:p w:rsidR="00B06A57" w:rsidRDefault="00B0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57" w:rsidRDefault="00B06A57">
      <w:pPr>
        <w:spacing w:after="0" w:line="240" w:lineRule="auto"/>
      </w:pPr>
      <w:r>
        <w:separator/>
      </w:r>
    </w:p>
  </w:footnote>
  <w:footnote w:type="continuationSeparator" w:id="0">
    <w:p w:rsidR="00B06A57" w:rsidRDefault="00B0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ECC" w:rsidRDefault="00796ECC">
    <w:pPr>
      <w:pStyle w:val="Header"/>
      <w:rPr>
        <w:lang w:val="en-IN"/>
      </w:rPr>
    </w:pPr>
    <w:r>
      <w:rPr>
        <w:lang w:val="en-IN"/>
      </w:rPr>
      <w:t>ETHER V1.0</w:t>
    </w:r>
  </w:p>
  <w:p w:rsidR="00796ECC" w:rsidRDefault="00796ECC">
    <w:pPr>
      <w:pStyle w:val="Header"/>
      <w:rPr>
        <w:lang w:val="en-IN"/>
      </w:rPr>
    </w:pPr>
    <w:r>
      <w:rPr>
        <w:lang w:val="en-IN"/>
      </w:rPr>
      <w:t>Requirement Specification</w:t>
    </w:r>
    <w:r>
      <w:rPr>
        <w:lang w:val="en-IN"/>
      </w:rPr>
      <w:tab/>
    </w:r>
  </w:p>
  <w:p w:rsidR="00796ECC" w:rsidRDefault="00796ECC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</w:p>
  <w:p w:rsidR="00796ECC" w:rsidRDefault="00796ECC" w:rsidP="00796ECC">
    <w:pPr>
      <w:pStyle w:val="Header"/>
      <w:ind w:left="720" w:firstLine="720"/>
      <w:jc w:val="right"/>
      <w:rPr>
        <w:lang w:val="en-IN"/>
      </w:rPr>
    </w:pPr>
    <w:r>
      <w:rPr>
        <w:lang w:val="en-IN"/>
      </w:rPr>
      <w:t>DOC V1.0</w:t>
    </w:r>
  </w:p>
  <w:p w:rsidR="00796ECC" w:rsidRPr="00796ECC" w:rsidRDefault="00796ECC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D2C82"/>
    <w:multiLevelType w:val="hybridMultilevel"/>
    <w:tmpl w:val="5ED69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D7"/>
    <w:rsid w:val="00071286"/>
    <w:rsid w:val="000A0F9B"/>
    <w:rsid w:val="00115583"/>
    <w:rsid w:val="00123E1E"/>
    <w:rsid w:val="0013591F"/>
    <w:rsid w:val="00216BF8"/>
    <w:rsid w:val="0024640E"/>
    <w:rsid w:val="002C1B16"/>
    <w:rsid w:val="00771F16"/>
    <w:rsid w:val="0078294C"/>
    <w:rsid w:val="00796ECC"/>
    <w:rsid w:val="008B6008"/>
    <w:rsid w:val="009623DF"/>
    <w:rsid w:val="00971DEC"/>
    <w:rsid w:val="00B06A57"/>
    <w:rsid w:val="00B64B70"/>
    <w:rsid w:val="00B66857"/>
    <w:rsid w:val="00BA3B94"/>
    <w:rsid w:val="00C07BE9"/>
    <w:rsid w:val="00C929D1"/>
    <w:rsid w:val="00CB237D"/>
    <w:rsid w:val="00EA65D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290CC-F84F-4343-BBE8-05D1E305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EA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Biscuit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C9"/>
    <w:rsid w:val="001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DB102524734221AFF3BE2F6AB1EACA">
    <w:name w:val="CADB102524734221AFF3BE2F6AB1EACA"/>
  </w:style>
  <w:style w:type="paragraph" w:customStyle="1" w:styleId="C544140CB5914C99A1A2C01B954A85BE">
    <w:name w:val="C544140CB5914C99A1A2C01B954A85BE"/>
  </w:style>
  <w:style w:type="paragraph" w:customStyle="1" w:styleId="081527CE0D1E449FB3825C576CA07283">
    <w:name w:val="081527CE0D1E449FB3825C576CA07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Nithin</cp:lastModifiedBy>
  <cp:revision>2</cp:revision>
  <dcterms:created xsi:type="dcterms:W3CDTF">2017-06-18T07:24:00Z</dcterms:created>
  <dcterms:modified xsi:type="dcterms:W3CDTF">2017-06-18T07:24:00Z</dcterms:modified>
</cp:coreProperties>
</file>